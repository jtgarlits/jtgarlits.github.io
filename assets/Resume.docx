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D121" w14:textId="77777777" w:rsidR="00165BAF" w:rsidRPr="000130AE" w:rsidRDefault="00B54588" w:rsidP="00D441F6">
      <w:pPr>
        <w:pStyle w:val="ContactInfo"/>
        <w:spacing w:after="0"/>
        <w:jc w:val="center"/>
        <w:rPr>
          <w:b/>
          <w:sz w:val="14"/>
          <w:szCs w:val="14"/>
        </w:rPr>
      </w:pPr>
      <w:r w:rsidRPr="000130AE">
        <w:rPr>
          <w:b/>
          <w:sz w:val="14"/>
          <w:szCs w:val="14"/>
        </w:rPr>
        <w:t>Jake Garlits</w:t>
      </w:r>
    </w:p>
    <w:p w14:paraId="5B96C411" w14:textId="04882C5C" w:rsidR="00165BAF" w:rsidRPr="000130AE" w:rsidRDefault="00B54588" w:rsidP="00D441F6">
      <w:pPr>
        <w:pStyle w:val="ContactInfo"/>
        <w:spacing w:after="0"/>
        <w:jc w:val="center"/>
        <w:rPr>
          <w:sz w:val="14"/>
          <w:szCs w:val="14"/>
        </w:rPr>
      </w:pPr>
      <w:r w:rsidRPr="000130AE">
        <w:rPr>
          <w:sz w:val="14"/>
          <w:szCs w:val="14"/>
        </w:rPr>
        <w:t>4123 N 400 E, Huntington, IN 4650</w:t>
      </w:r>
    </w:p>
    <w:p w14:paraId="2D0E3AEE" w14:textId="603DF6FE" w:rsidR="007001D6" w:rsidRPr="000130AE" w:rsidRDefault="00B54588" w:rsidP="00D441F6">
      <w:pPr>
        <w:pStyle w:val="ContactInfo"/>
        <w:spacing w:after="0"/>
        <w:jc w:val="center"/>
        <w:rPr>
          <w:sz w:val="14"/>
          <w:szCs w:val="14"/>
        </w:rPr>
      </w:pPr>
      <w:r w:rsidRPr="000130AE">
        <w:rPr>
          <w:sz w:val="14"/>
          <w:szCs w:val="14"/>
        </w:rPr>
        <w:t>(260) 366-3797</w:t>
      </w:r>
      <w:r w:rsidR="00D441F6" w:rsidRPr="000130AE">
        <w:rPr>
          <w:sz w:val="14"/>
          <w:szCs w:val="14"/>
        </w:rPr>
        <w:t xml:space="preserve"> | </w:t>
      </w:r>
      <w:r w:rsidRPr="000130AE">
        <w:rPr>
          <w:sz w:val="14"/>
          <w:szCs w:val="14"/>
        </w:rPr>
        <w:t>jtgarlits@gmail.com</w:t>
      </w:r>
    </w:p>
    <w:p w14:paraId="15F77629" w14:textId="77777777" w:rsidR="00165BAF" w:rsidRPr="000130AE" w:rsidRDefault="00B54588" w:rsidP="00332E38">
      <w:pPr>
        <w:pStyle w:val="Heading1"/>
        <w:spacing w:before="40" w:after="0"/>
        <w:rPr>
          <w:sz w:val="14"/>
          <w:szCs w:val="14"/>
        </w:rPr>
      </w:pPr>
      <w:r w:rsidRPr="000130AE">
        <w:rPr>
          <w:sz w:val="14"/>
          <w:szCs w:val="14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0080"/>
      </w:tblGrid>
      <w:tr w:rsidR="00033380" w:rsidRPr="000130AE" w14:paraId="2B5A4381" w14:textId="77777777" w:rsidTr="71CB8B92">
        <w:tc>
          <w:tcPr>
            <w:tcW w:w="8640" w:type="dxa"/>
          </w:tcPr>
          <w:p w14:paraId="517CB120" w14:textId="2E760293" w:rsidR="00332E38" w:rsidRPr="000130AE" w:rsidRDefault="71CB8B92" w:rsidP="71CB8B92">
            <w:pPr>
              <w:pStyle w:val="Heading2"/>
              <w:tabs>
                <w:tab w:val="right" w:pos="8093"/>
              </w:tabs>
              <w:spacing w:before="40" w:after="0"/>
              <w:ind w:left="0"/>
              <w:rPr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Trine University</w:t>
            </w:r>
            <w:r w:rsidR="00B54588" w:rsidRPr="000130AE">
              <w:rPr>
                <w:sz w:val="14"/>
                <w:szCs w:val="14"/>
              </w:rPr>
              <w:tab/>
            </w:r>
            <w:r w:rsidRPr="000130AE">
              <w:rPr>
                <w:sz w:val="14"/>
                <w:szCs w:val="14"/>
              </w:rPr>
              <w:t>Expected Graduation: May 2021</w:t>
            </w:r>
          </w:p>
          <w:p w14:paraId="37A3F53D" w14:textId="1C5F8BEA" w:rsidR="00B54588" w:rsidRPr="000130AE" w:rsidRDefault="00B54588" w:rsidP="00332E38">
            <w:pPr>
              <w:pStyle w:val="Location"/>
              <w:tabs>
                <w:tab w:val="right" w:pos="8093"/>
              </w:tabs>
              <w:spacing w:after="0"/>
              <w:ind w:left="0"/>
              <w:rPr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Angola, Indiana</w:t>
            </w:r>
            <w:r w:rsidR="00332E38" w:rsidRPr="000130AE">
              <w:rPr>
                <w:sz w:val="14"/>
                <w:szCs w:val="14"/>
              </w:rPr>
              <w:tab/>
            </w:r>
          </w:p>
          <w:p w14:paraId="2803EC1E" w14:textId="2F0500EE" w:rsidR="00B54588" w:rsidRPr="000130AE" w:rsidRDefault="00B54588" w:rsidP="00332E38">
            <w:pPr>
              <w:pStyle w:val="Heading2"/>
              <w:spacing w:before="40" w:after="0"/>
              <w:ind w:left="0"/>
              <w:rPr>
                <w:sz w:val="14"/>
                <w:szCs w:val="14"/>
              </w:rPr>
            </w:pPr>
            <w:r w:rsidRPr="000130AE">
              <w:rPr>
                <w:b w:val="0"/>
                <w:sz w:val="14"/>
                <w:szCs w:val="14"/>
              </w:rPr>
              <w:t xml:space="preserve">Expected </w:t>
            </w:r>
            <w:r w:rsidRPr="000130AE">
              <w:rPr>
                <w:sz w:val="14"/>
                <w:szCs w:val="14"/>
              </w:rPr>
              <w:t>Bachelor of Science in Computer Engineering</w:t>
            </w:r>
          </w:p>
          <w:p w14:paraId="39861543" w14:textId="5E147DD4" w:rsidR="0043244A" w:rsidRPr="000130AE" w:rsidRDefault="00B54588" w:rsidP="0043244A">
            <w:pPr>
              <w:pStyle w:val="Heading2"/>
              <w:tabs>
                <w:tab w:val="right" w:pos="8093"/>
              </w:tabs>
              <w:spacing w:before="40" w:after="0"/>
              <w:ind w:left="0"/>
              <w:rPr>
                <w:sz w:val="14"/>
                <w:szCs w:val="14"/>
              </w:rPr>
            </w:pPr>
            <w:r w:rsidRPr="000130AE">
              <w:rPr>
                <w:b w:val="0"/>
                <w:sz w:val="14"/>
                <w:szCs w:val="14"/>
              </w:rPr>
              <w:t xml:space="preserve">Expected </w:t>
            </w:r>
            <w:r w:rsidRPr="000130AE">
              <w:rPr>
                <w:sz w:val="14"/>
                <w:szCs w:val="14"/>
              </w:rPr>
              <w:t>Bachelor of Science in Software Engineering</w:t>
            </w:r>
            <w:r w:rsidR="0043244A" w:rsidRPr="000130AE">
              <w:rPr>
                <w:sz w:val="14"/>
                <w:szCs w:val="14"/>
              </w:rPr>
              <w:tab/>
              <w:t>Undergraduate GPA: 3.</w:t>
            </w:r>
            <w:r w:rsidR="005F6442" w:rsidRPr="000130AE">
              <w:rPr>
                <w:sz w:val="14"/>
                <w:szCs w:val="14"/>
              </w:rPr>
              <w:t>3</w:t>
            </w:r>
            <w:r w:rsidR="009662B4" w:rsidRPr="000130AE">
              <w:rPr>
                <w:sz w:val="14"/>
                <w:szCs w:val="14"/>
              </w:rPr>
              <w:t>15</w:t>
            </w:r>
          </w:p>
          <w:p w14:paraId="67EA876D" w14:textId="71CBF717" w:rsidR="00117093" w:rsidRPr="000130AE" w:rsidRDefault="00B54588" w:rsidP="0043244A">
            <w:pPr>
              <w:pStyle w:val="Heading2"/>
              <w:tabs>
                <w:tab w:val="right" w:pos="8093"/>
              </w:tabs>
              <w:spacing w:before="40" w:after="0"/>
              <w:ind w:left="0"/>
              <w:rPr>
                <w:sz w:val="14"/>
                <w:szCs w:val="14"/>
              </w:rPr>
            </w:pPr>
            <w:r w:rsidRPr="000130AE">
              <w:rPr>
                <w:b w:val="0"/>
                <w:sz w:val="14"/>
                <w:szCs w:val="14"/>
              </w:rPr>
              <w:t xml:space="preserve">Expected </w:t>
            </w:r>
            <w:r w:rsidR="00367199" w:rsidRPr="000130AE">
              <w:rPr>
                <w:sz w:val="14"/>
                <w:szCs w:val="14"/>
              </w:rPr>
              <w:t>Master of Business Administration</w:t>
            </w:r>
            <w:r w:rsidR="005F7B64">
              <w:rPr>
                <w:sz w:val="14"/>
                <w:szCs w:val="14"/>
              </w:rPr>
              <w:t xml:space="preserve"> (December 2021)</w:t>
            </w:r>
            <w:r w:rsidR="0043244A" w:rsidRPr="000130AE">
              <w:rPr>
                <w:sz w:val="14"/>
                <w:szCs w:val="14"/>
              </w:rPr>
              <w:tab/>
              <w:t>Graduate GPA: 3.</w:t>
            </w:r>
            <w:r w:rsidR="00424CDB" w:rsidRPr="000130AE">
              <w:rPr>
                <w:sz w:val="14"/>
                <w:szCs w:val="14"/>
              </w:rPr>
              <w:t>667</w:t>
            </w:r>
          </w:p>
        </w:tc>
      </w:tr>
    </w:tbl>
    <w:p w14:paraId="65A92B94" w14:textId="7412FDEB" w:rsidR="00117093" w:rsidRPr="000130AE" w:rsidRDefault="00526AC0" w:rsidP="006A16FB">
      <w:pPr>
        <w:pStyle w:val="Heading1"/>
        <w:spacing w:before="40" w:after="0"/>
        <w:rPr>
          <w:sz w:val="14"/>
          <w:szCs w:val="14"/>
        </w:rPr>
      </w:pPr>
      <w:r>
        <w:rPr>
          <w:sz w:val="14"/>
          <w:szCs w:val="14"/>
        </w:rPr>
        <w:t>Programming Skills</w:t>
      </w:r>
    </w:p>
    <w:p w14:paraId="25F9C853" w14:textId="77777777" w:rsidR="00117093" w:rsidRPr="000130AE" w:rsidRDefault="00117093" w:rsidP="00117093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Proficient in: C, C++, Python</w:t>
      </w:r>
    </w:p>
    <w:p w14:paraId="7A86DFC8" w14:textId="0A9873EC" w:rsidR="00117093" w:rsidRPr="000130AE" w:rsidRDefault="436263BD" w:rsidP="00117093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Familiar with: Visual Basic, Java, LabView, Assembly, Verilog</w:t>
      </w:r>
    </w:p>
    <w:p w14:paraId="2343EE60" w14:textId="77777777" w:rsidR="00033380" w:rsidRPr="000130AE" w:rsidRDefault="00B54588" w:rsidP="00332E38">
      <w:pPr>
        <w:pStyle w:val="Heading1"/>
        <w:spacing w:before="40" w:after="0"/>
        <w:rPr>
          <w:sz w:val="14"/>
          <w:szCs w:val="14"/>
        </w:rPr>
      </w:pPr>
      <w:r w:rsidRPr="000130AE">
        <w:rPr>
          <w:sz w:val="14"/>
          <w:szCs w:val="14"/>
        </w:rPr>
        <w:t>Work Experience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498"/>
        <w:gridCol w:w="2582"/>
      </w:tblGrid>
      <w:tr w:rsidR="00B54588" w:rsidRPr="000130AE" w14:paraId="26370C4B" w14:textId="77777777" w:rsidTr="002D1E95">
        <w:trPr>
          <w:trHeight w:val="1692"/>
        </w:trPr>
        <w:tc>
          <w:tcPr>
            <w:tcW w:w="6427" w:type="dxa"/>
          </w:tcPr>
          <w:p w14:paraId="3CDAA11F" w14:textId="121DC312" w:rsidR="00FC1F3F" w:rsidRPr="000130AE" w:rsidRDefault="001273B9" w:rsidP="00332E38">
            <w:pPr>
              <w:pStyle w:val="Heading2"/>
              <w:spacing w:before="40" w:after="0"/>
              <w:rPr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 xml:space="preserve">Food </w:t>
            </w:r>
            <w:r w:rsidR="00D30F3B" w:rsidRPr="000130AE">
              <w:rPr>
                <w:sz w:val="14"/>
                <w:szCs w:val="14"/>
              </w:rPr>
              <w:t>Ser</w:t>
            </w:r>
            <w:r w:rsidRPr="000130AE">
              <w:rPr>
                <w:sz w:val="14"/>
                <w:szCs w:val="14"/>
              </w:rPr>
              <w:t>ver</w:t>
            </w:r>
            <w:r w:rsidR="00D30F3B" w:rsidRPr="000130AE">
              <w:rPr>
                <w:sz w:val="14"/>
                <w:szCs w:val="14"/>
              </w:rPr>
              <w:t xml:space="preserve">; </w:t>
            </w:r>
            <w:r w:rsidR="00D30F3B" w:rsidRPr="000130AE">
              <w:rPr>
                <w:b w:val="0"/>
                <w:bCs/>
                <w:sz w:val="14"/>
                <w:szCs w:val="14"/>
              </w:rPr>
              <w:t>Angola, IN</w:t>
            </w:r>
          </w:p>
          <w:p w14:paraId="7D50FDBB" w14:textId="3CC08E46" w:rsidR="00D30F3B" w:rsidRPr="000130AE" w:rsidRDefault="001273B9" w:rsidP="001273B9">
            <w:pPr>
              <w:pStyle w:val="Location"/>
              <w:spacing w:after="0"/>
              <w:rPr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Captain’s Cabin</w:t>
            </w:r>
          </w:p>
          <w:p w14:paraId="421EDFC8" w14:textId="1DEC29BA" w:rsidR="001273B9" w:rsidRDefault="00D84469" w:rsidP="001273B9">
            <w:pPr>
              <w:pStyle w:val="ListParagraph"/>
              <w:spacing w:after="0"/>
              <w:rPr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Provided quick and friendly service to patrons of the restaurant.</w:t>
            </w:r>
          </w:p>
          <w:p w14:paraId="6DF8F9E9" w14:textId="34411685" w:rsidR="000130AE" w:rsidRPr="000130AE" w:rsidRDefault="000130AE" w:rsidP="000130AE">
            <w:pPr>
              <w:pStyle w:val="Heading2"/>
              <w:spacing w:before="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Sales/Customer Service Intern</w:t>
            </w:r>
            <w:r w:rsidRPr="000130AE">
              <w:rPr>
                <w:sz w:val="14"/>
                <w:szCs w:val="14"/>
              </w:rPr>
              <w:t xml:space="preserve">; </w:t>
            </w:r>
            <w:r w:rsidRPr="000130AE">
              <w:rPr>
                <w:b w:val="0"/>
                <w:bCs/>
                <w:sz w:val="14"/>
                <w:szCs w:val="14"/>
              </w:rPr>
              <w:t>Angola, IN</w:t>
            </w:r>
          </w:p>
          <w:p w14:paraId="03984194" w14:textId="66B149EE" w:rsidR="000130AE" w:rsidRPr="000130AE" w:rsidRDefault="000130AE" w:rsidP="000130AE">
            <w:pPr>
              <w:pStyle w:val="Location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Budget Inks</w:t>
            </w:r>
          </w:p>
          <w:p w14:paraId="1D163AF2" w14:textId="0288BCB9" w:rsidR="002D1E95" w:rsidRDefault="000130AE" w:rsidP="002D1E95">
            <w:pPr>
              <w:pStyle w:val="ListParagraph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Competed sales to customers through phone calls, online orders, and </w:t>
            </w:r>
            <w:r w:rsidR="002D1E95">
              <w:rPr>
                <w:sz w:val="14"/>
                <w:szCs w:val="14"/>
              </w:rPr>
              <w:t>purchase orders.</w:t>
            </w:r>
          </w:p>
          <w:p w14:paraId="52BCA8DF" w14:textId="57A35FF7" w:rsidR="002D1E95" w:rsidRDefault="00D7445D" w:rsidP="002D1E95">
            <w:pPr>
              <w:pStyle w:val="ListParagraph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Used QuickBooks to keep track of sales, inventory, and customers.</w:t>
            </w:r>
          </w:p>
          <w:p w14:paraId="31A56152" w14:textId="5865BBE9" w:rsidR="00D7445D" w:rsidRPr="002D1E95" w:rsidRDefault="00D7445D" w:rsidP="002D1E95">
            <w:pPr>
              <w:pStyle w:val="ListParagraph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Managed a customer retention </w:t>
            </w:r>
            <w:r w:rsidR="008D0601">
              <w:rPr>
                <w:sz w:val="14"/>
                <w:szCs w:val="14"/>
              </w:rPr>
              <w:t>spread</w:t>
            </w:r>
            <w:r>
              <w:rPr>
                <w:sz w:val="14"/>
                <w:szCs w:val="14"/>
              </w:rPr>
              <w:t>sheet to</w:t>
            </w:r>
            <w:r w:rsidR="008D0601">
              <w:rPr>
                <w:sz w:val="14"/>
                <w:szCs w:val="14"/>
              </w:rPr>
              <w:t xml:space="preserve"> contact customers with large time periods between sales</w:t>
            </w:r>
          </w:p>
          <w:p w14:paraId="001C8FF4" w14:textId="542EA900" w:rsidR="00B54588" w:rsidRPr="000130AE" w:rsidRDefault="00B54588" w:rsidP="00332E38">
            <w:pPr>
              <w:pStyle w:val="Heading2"/>
              <w:spacing w:before="40" w:after="0"/>
              <w:rPr>
                <w:b w:val="0"/>
                <w:bCs/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Resident Assistant</w:t>
            </w:r>
            <w:r w:rsidR="00DD29A8" w:rsidRPr="000130AE">
              <w:rPr>
                <w:sz w:val="14"/>
                <w:szCs w:val="14"/>
              </w:rPr>
              <w:t xml:space="preserve">; </w:t>
            </w:r>
            <w:r w:rsidR="00DD29A8" w:rsidRPr="000130AE">
              <w:rPr>
                <w:b w:val="0"/>
                <w:bCs/>
                <w:sz w:val="14"/>
                <w:szCs w:val="14"/>
              </w:rPr>
              <w:t>Angola, IN</w:t>
            </w:r>
          </w:p>
        </w:tc>
        <w:tc>
          <w:tcPr>
            <w:tcW w:w="2213" w:type="dxa"/>
          </w:tcPr>
          <w:p w14:paraId="071CC8A8" w14:textId="6F58CD15" w:rsidR="00D30F3B" w:rsidRPr="000130AE" w:rsidRDefault="001273B9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  <w:r w:rsidRPr="000130AE">
              <w:rPr>
                <w:b/>
                <w:sz w:val="14"/>
                <w:szCs w:val="14"/>
              </w:rPr>
              <w:t>June</w:t>
            </w:r>
            <w:r w:rsidRPr="000130AE">
              <w:rPr>
                <w:b/>
                <w:sz w:val="14"/>
                <w:szCs w:val="14"/>
              </w:rPr>
              <w:t xml:space="preserve"> </w:t>
            </w:r>
            <w:r w:rsidRPr="000130AE">
              <w:rPr>
                <w:b/>
                <w:sz w:val="14"/>
                <w:szCs w:val="14"/>
              </w:rPr>
              <w:t>2020</w:t>
            </w:r>
            <w:r w:rsidRPr="000130AE">
              <w:rPr>
                <w:b/>
                <w:sz w:val="14"/>
                <w:szCs w:val="14"/>
              </w:rPr>
              <w:t xml:space="preserve"> – </w:t>
            </w:r>
            <w:r w:rsidRPr="000130AE">
              <w:rPr>
                <w:b/>
                <w:sz w:val="14"/>
                <w:szCs w:val="14"/>
              </w:rPr>
              <w:t>Present</w:t>
            </w:r>
          </w:p>
          <w:p w14:paraId="25B405C5" w14:textId="77777777" w:rsidR="00D30F3B" w:rsidRPr="000130AE" w:rsidRDefault="00D30F3B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35B56DB2" w14:textId="77777777" w:rsidR="001273B9" w:rsidRPr="000130AE" w:rsidRDefault="001273B9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21ED8636" w14:textId="6FA01592" w:rsidR="000130AE" w:rsidRPr="000130AE" w:rsidRDefault="000130AE" w:rsidP="000130AE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May</w:t>
            </w:r>
            <w:r w:rsidRPr="000130AE">
              <w:rPr>
                <w:b/>
                <w:sz w:val="14"/>
                <w:szCs w:val="14"/>
              </w:rPr>
              <w:t xml:space="preserve"> 2020 – </w:t>
            </w:r>
            <w:r>
              <w:rPr>
                <w:b/>
                <w:sz w:val="14"/>
                <w:szCs w:val="14"/>
              </w:rPr>
              <w:t>August 2020</w:t>
            </w:r>
          </w:p>
          <w:p w14:paraId="44290A52" w14:textId="77777777" w:rsidR="000130AE" w:rsidRDefault="000130AE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749DA876" w14:textId="77777777" w:rsidR="000130AE" w:rsidRDefault="000130AE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4C84E760" w14:textId="77777777" w:rsidR="000130AE" w:rsidRDefault="000130AE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78804547" w14:textId="77777777" w:rsidR="008D0601" w:rsidRDefault="008D0601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1BFBDCA6" w14:textId="77777777" w:rsidR="008D0601" w:rsidRDefault="008D0601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</w:p>
          <w:p w14:paraId="62CB2428" w14:textId="51E6BD60" w:rsidR="00B54588" w:rsidRPr="000130AE" w:rsidRDefault="00B54588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  <w:r w:rsidRPr="000130AE">
              <w:rPr>
                <w:b/>
                <w:sz w:val="14"/>
                <w:szCs w:val="14"/>
              </w:rPr>
              <w:t xml:space="preserve">Aug 2018 </w:t>
            </w:r>
            <w:r w:rsidR="008C0F5C" w:rsidRPr="000130AE">
              <w:rPr>
                <w:b/>
                <w:sz w:val="14"/>
                <w:szCs w:val="14"/>
              </w:rPr>
              <w:t>–</w:t>
            </w:r>
            <w:r w:rsidRPr="000130AE">
              <w:rPr>
                <w:b/>
                <w:sz w:val="14"/>
                <w:szCs w:val="14"/>
              </w:rPr>
              <w:t xml:space="preserve"> </w:t>
            </w:r>
            <w:r w:rsidR="008C0F5C" w:rsidRPr="000130AE">
              <w:rPr>
                <w:b/>
                <w:sz w:val="14"/>
                <w:szCs w:val="14"/>
              </w:rPr>
              <w:t>May 2020</w:t>
            </w:r>
          </w:p>
        </w:tc>
      </w:tr>
    </w:tbl>
    <w:p w14:paraId="28DF617B" w14:textId="77777777" w:rsidR="00B54588" w:rsidRPr="000130AE" w:rsidRDefault="00332E38" w:rsidP="00332E38">
      <w:pPr>
        <w:pStyle w:val="Location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Trine University</w:t>
      </w:r>
    </w:p>
    <w:p w14:paraId="1CAB630F" w14:textId="77777777" w:rsidR="00B54588" w:rsidRPr="000130AE" w:rsidRDefault="00332E38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Facilitated the social, academic, and person adjustment of students to college life.</w:t>
      </w:r>
    </w:p>
    <w:p w14:paraId="7603F2D7" w14:textId="77777777" w:rsidR="00B54588" w:rsidRPr="000130AE" w:rsidRDefault="00332E38" w:rsidP="0043244A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Enforced the rules and policies of Trine University residence life, housing, and student services.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498"/>
        <w:gridCol w:w="2582"/>
      </w:tblGrid>
      <w:tr w:rsidR="00B54588" w:rsidRPr="000130AE" w14:paraId="25D51D3B" w14:textId="77777777" w:rsidTr="00D747B3">
        <w:trPr>
          <w:trHeight w:val="216"/>
        </w:trPr>
        <w:tc>
          <w:tcPr>
            <w:tcW w:w="6427" w:type="dxa"/>
          </w:tcPr>
          <w:p w14:paraId="10880B62" w14:textId="42FFC39D" w:rsidR="00B54588" w:rsidRPr="000130AE" w:rsidRDefault="00332E38" w:rsidP="00332E38">
            <w:pPr>
              <w:pStyle w:val="Heading2"/>
              <w:spacing w:before="40" w:after="0"/>
              <w:rPr>
                <w:b w:val="0"/>
                <w:bCs/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Controls Engineering Intern</w:t>
            </w:r>
            <w:r w:rsidR="00DD29A8" w:rsidRPr="000130AE">
              <w:rPr>
                <w:sz w:val="14"/>
                <w:szCs w:val="14"/>
              </w:rPr>
              <w:t>;</w:t>
            </w:r>
            <w:r w:rsidR="00DD29A8" w:rsidRPr="000130AE">
              <w:rPr>
                <w:b w:val="0"/>
                <w:bCs/>
                <w:sz w:val="14"/>
                <w:szCs w:val="14"/>
              </w:rPr>
              <w:t xml:space="preserve"> </w:t>
            </w:r>
            <w:r w:rsidR="000950A2" w:rsidRPr="000130AE">
              <w:rPr>
                <w:b w:val="0"/>
                <w:bCs/>
                <w:sz w:val="14"/>
                <w:szCs w:val="14"/>
              </w:rPr>
              <w:t>Huntington, IN</w:t>
            </w:r>
          </w:p>
        </w:tc>
        <w:tc>
          <w:tcPr>
            <w:tcW w:w="2213" w:type="dxa"/>
          </w:tcPr>
          <w:p w14:paraId="4E296A05" w14:textId="6B9F0899" w:rsidR="00B54588" w:rsidRPr="000130AE" w:rsidRDefault="000950A2" w:rsidP="00332E38">
            <w:pPr>
              <w:pStyle w:val="Dates"/>
              <w:spacing w:before="40" w:after="0"/>
              <w:rPr>
                <w:b/>
                <w:sz w:val="14"/>
                <w:szCs w:val="14"/>
              </w:rPr>
            </w:pPr>
            <w:r w:rsidRPr="000130AE">
              <w:rPr>
                <w:b/>
                <w:sz w:val="14"/>
                <w:szCs w:val="14"/>
              </w:rPr>
              <w:t xml:space="preserve">May </w:t>
            </w:r>
            <w:r w:rsidR="00B54588" w:rsidRPr="000130AE">
              <w:rPr>
                <w:b/>
                <w:sz w:val="14"/>
                <w:szCs w:val="14"/>
              </w:rPr>
              <w:t>2019</w:t>
            </w:r>
            <w:r w:rsidR="00CB7294" w:rsidRPr="000130AE">
              <w:rPr>
                <w:b/>
                <w:sz w:val="14"/>
                <w:szCs w:val="14"/>
              </w:rPr>
              <w:t xml:space="preserve"> – August 2019</w:t>
            </w:r>
          </w:p>
        </w:tc>
      </w:tr>
    </w:tbl>
    <w:p w14:paraId="7BCF2AFC" w14:textId="77777777" w:rsidR="00B54588" w:rsidRPr="000130AE" w:rsidRDefault="00332E38" w:rsidP="00332E38">
      <w:pPr>
        <w:pStyle w:val="Location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Shuttleworth</w:t>
      </w:r>
    </w:p>
    <w:p w14:paraId="55B0FB7C" w14:textId="77777777" w:rsidR="00B54588" w:rsidRPr="000130AE" w:rsidRDefault="00332E38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Worked alongside Controls Engineers to assemble, wire, and test conveyor systems.</w:t>
      </w:r>
    </w:p>
    <w:p w14:paraId="01AC9A4B" w14:textId="77777777" w:rsidR="00B54588" w:rsidRPr="000130AE" w:rsidRDefault="00B61381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Learned basic ladder logic programming for PLCs.</w:t>
      </w:r>
    </w:p>
    <w:p w14:paraId="55A7E558" w14:textId="77777777" w:rsidR="00B54588" w:rsidRPr="000130AE" w:rsidRDefault="00B61381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Used AutoCAD Electrical blueprints to wire elaborate electrical systems.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566"/>
        <w:gridCol w:w="2514"/>
      </w:tblGrid>
      <w:tr w:rsidR="00B54588" w:rsidRPr="000130AE" w14:paraId="2CF1A09C" w14:textId="77777777" w:rsidTr="71CB8B92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516405B" w14:textId="0DB75D09" w:rsidR="00B54588" w:rsidRPr="000130AE" w:rsidRDefault="00332E38" w:rsidP="00332E38">
            <w:pPr>
              <w:pStyle w:val="Heading2"/>
              <w:spacing w:before="40" w:after="0"/>
              <w:rPr>
                <w:b w:val="0"/>
                <w:bCs/>
                <w:sz w:val="14"/>
                <w:szCs w:val="14"/>
              </w:rPr>
            </w:pPr>
            <w:r w:rsidRPr="000130AE">
              <w:rPr>
                <w:sz w:val="14"/>
                <w:szCs w:val="14"/>
              </w:rPr>
              <w:t>Lab Technician Intern</w:t>
            </w:r>
            <w:r w:rsidR="000950A2" w:rsidRPr="000130AE">
              <w:rPr>
                <w:sz w:val="14"/>
                <w:szCs w:val="14"/>
              </w:rPr>
              <w:t>;</w:t>
            </w:r>
            <w:r w:rsidR="000950A2" w:rsidRPr="000130AE">
              <w:rPr>
                <w:b w:val="0"/>
                <w:bCs/>
                <w:sz w:val="14"/>
                <w:szCs w:val="14"/>
              </w:rPr>
              <w:t xml:space="preserve"> Fort Wayne, IN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1AFB64D" w14:textId="6111C37E" w:rsidR="00B54588" w:rsidRPr="000130AE" w:rsidRDefault="71CB8B92" w:rsidP="71CB8B92">
            <w:pPr>
              <w:pStyle w:val="Dates"/>
              <w:spacing w:before="40" w:after="0"/>
              <w:ind w:hanging="200"/>
              <w:rPr>
                <w:b/>
                <w:bCs/>
                <w:sz w:val="14"/>
                <w:szCs w:val="14"/>
              </w:rPr>
            </w:pPr>
            <w:r w:rsidRPr="000130AE">
              <w:rPr>
                <w:b/>
                <w:bCs/>
                <w:sz w:val="14"/>
                <w:szCs w:val="14"/>
              </w:rPr>
              <w:t>May 2018 – August 2018</w:t>
            </w:r>
          </w:p>
        </w:tc>
      </w:tr>
    </w:tbl>
    <w:p w14:paraId="4CAB4515" w14:textId="77777777" w:rsidR="00B54588" w:rsidRPr="000130AE" w:rsidRDefault="00332E38" w:rsidP="00332E38">
      <w:pPr>
        <w:pStyle w:val="Location"/>
        <w:spacing w:after="0"/>
        <w:rPr>
          <w:i w:val="0"/>
          <w:sz w:val="14"/>
          <w:szCs w:val="14"/>
        </w:rPr>
      </w:pPr>
      <w:r w:rsidRPr="000130AE">
        <w:rPr>
          <w:sz w:val="14"/>
          <w:szCs w:val="14"/>
        </w:rPr>
        <w:t>YRG, Inc.</w:t>
      </w:r>
    </w:p>
    <w:p w14:paraId="61860A3F" w14:textId="77777777" w:rsidR="00B54588" w:rsidRPr="000130AE" w:rsidRDefault="00B61381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Completed evaluations, repairs, and replacements of Yamaha Robots.</w:t>
      </w:r>
    </w:p>
    <w:p w14:paraId="6E4407FF" w14:textId="77777777" w:rsidR="00B54588" w:rsidRPr="000130AE" w:rsidRDefault="00B61381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Programmed automation applications for customer using Yamaha controllers and software.</w:t>
      </w:r>
    </w:p>
    <w:p w14:paraId="42F3BE2B" w14:textId="6C5D4CEC" w:rsidR="00B54588" w:rsidRPr="000130AE" w:rsidRDefault="00B61381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Integrated Amazon Alexa into Yamaha SCARA robot using a Raspberry Pi and Python.</w:t>
      </w:r>
    </w:p>
    <w:p w14:paraId="525CE2EF" w14:textId="63B57F1B" w:rsidR="00E45B3D" w:rsidRPr="000130AE" w:rsidRDefault="00E45B3D" w:rsidP="00332E38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 xml:space="preserve">Source code, white paper, and video can be found at: </w:t>
      </w:r>
      <w:hyperlink r:id="rId7" w:history="1">
        <w:r w:rsidR="00940101" w:rsidRPr="000130AE">
          <w:rPr>
            <w:rStyle w:val="Hyperlink"/>
            <w:sz w:val="14"/>
            <w:szCs w:val="14"/>
          </w:rPr>
          <w:t>https://bit.ly/2KxODLL</w:t>
        </w:r>
      </w:hyperlink>
    </w:p>
    <w:p w14:paraId="1BD34D44" w14:textId="77777777" w:rsidR="00367199" w:rsidRPr="000130AE" w:rsidRDefault="00367199" w:rsidP="00367199">
      <w:pPr>
        <w:pStyle w:val="Heading1"/>
        <w:spacing w:before="40" w:after="0"/>
        <w:rPr>
          <w:sz w:val="14"/>
          <w:szCs w:val="14"/>
        </w:rPr>
      </w:pPr>
      <w:r w:rsidRPr="000130AE">
        <w:rPr>
          <w:sz w:val="14"/>
          <w:szCs w:val="14"/>
        </w:rPr>
        <w:t>Leadership</w:t>
      </w:r>
    </w:p>
    <w:p w14:paraId="1447F4C9" w14:textId="77777777" w:rsidR="00117093" w:rsidRPr="000130AE" w:rsidRDefault="00117093" w:rsidP="0043244A">
      <w:pPr>
        <w:pStyle w:val="ListParagraph"/>
        <w:spacing w:after="0"/>
        <w:rPr>
          <w:sz w:val="14"/>
          <w:szCs w:val="14"/>
        </w:rPr>
      </w:pPr>
      <w:r w:rsidRPr="000130AE">
        <w:rPr>
          <w:b/>
          <w:sz w:val="14"/>
          <w:szCs w:val="14"/>
        </w:rPr>
        <w:t xml:space="preserve">Vice President - </w:t>
      </w:r>
      <w:r w:rsidRPr="000130AE">
        <w:rPr>
          <w:sz w:val="14"/>
          <w:szCs w:val="14"/>
        </w:rPr>
        <w:t>Institute of Electrical and Electronic Engineers (IEEE)</w:t>
      </w:r>
    </w:p>
    <w:p w14:paraId="278676A6" w14:textId="77777777" w:rsidR="00117093" w:rsidRPr="000130AE" w:rsidRDefault="00117093" w:rsidP="0043244A">
      <w:pPr>
        <w:pStyle w:val="ListParagraph"/>
        <w:numPr>
          <w:ilvl w:val="1"/>
          <w:numId w:val="18"/>
        </w:numPr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Planned events and activities for Trine IEEE members.</w:t>
      </w:r>
    </w:p>
    <w:p w14:paraId="6C82778C" w14:textId="55E17BF3" w:rsidR="00117093" w:rsidRPr="000130AE" w:rsidRDefault="1DABE8E6" w:rsidP="0043244A">
      <w:pPr>
        <w:pStyle w:val="ListParagraph"/>
        <w:spacing w:after="0"/>
        <w:rPr>
          <w:sz w:val="14"/>
          <w:szCs w:val="14"/>
        </w:rPr>
      </w:pPr>
      <w:r w:rsidRPr="000130AE">
        <w:rPr>
          <w:b/>
          <w:bCs/>
          <w:sz w:val="14"/>
          <w:szCs w:val="14"/>
        </w:rPr>
        <w:t xml:space="preserve">Secretary - </w:t>
      </w:r>
      <w:r w:rsidRPr="000130AE">
        <w:rPr>
          <w:sz w:val="14"/>
          <w:szCs w:val="14"/>
        </w:rPr>
        <w:t>Trine University Student Government</w:t>
      </w:r>
    </w:p>
    <w:p w14:paraId="64312D5E" w14:textId="77777777" w:rsidR="00117093" w:rsidRPr="000130AE" w:rsidRDefault="00117093" w:rsidP="0043244A">
      <w:pPr>
        <w:pStyle w:val="ListParagraph"/>
        <w:numPr>
          <w:ilvl w:val="1"/>
          <w:numId w:val="18"/>
        </w:numPr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Worked on Finance Committee to approve money requests from other organizations.</w:t>
      </w:r>
    </w:p>
    <w:p w14:paraId="4DA66490" w14:textId="77777777" w:rsidR="00117093" w:rsidRPr="000130AE" w:rsidRDefault="00117093" w:rsidP="0043244A">
      <w:pPr>
        <w:pStyle w:val="ListParagraph"/>
        <w:spacing w:after="0"/>
        <w:rPr>
          <w:sz w:val="14"/>
          <w:szCs w:val="14"/>
        </w:rPr>
      </w:pPr>
      <w:r w:rsidRPr="000130AE">
        <w:rPr>
          <w:b/>
          <w:sz w:val="14"/>
          <w:szCs w:val="14"/>
        </w:rPr>
        <w:t xml:space="preserve">Secretary </w:t>
      </w:r>
      <w:r w:rsidRPr="000130AE">
        <w:rPr>
          <w:sz w:val="14"/>
          <w:szCs w:val="14"/>
        </w:rPr>
        <w:t xml:space="preserve">- </w:t>
      </w:r>
      <w:proofErr w:type="spellStart"/>
      <w:r w:rsidRPr="000130AE">
        <w:rPr>
          <w:sz w:val="14"/>
          <w:szCs w:val="14"/>
        </w:rPr>
        <w:t>Eta</w:t>
      </w:r>
      <w:proofErr w:type="spellEnd"/>
      <w:r w:rsidRPr="000130AE">
        <w:rPr>
          <w:sz w:val="14"/>
          <w:szCs w:val="14"/>
        </w:rPr>
        <w:t xml:space="preserve"> Kappa Nu (HKN) Honors Society of IEEE</w:t>
      </w:r>
    </w:p>
    <w:p w14:paraId="036CB3FE" w14:textId="77777777" w:rsidR="00117093" w:rsidRPr="000130AE" w:rsidRDefault="00117093" w:rsidP="0043244A">
      <w:pPr>
        <w:pStyle w:val="ListParagraph"/>
        <w:numPr>
          <w:ilvl w:val="1"/>
          <w:numId w:val="18"/>
        </w:numPr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Recorded and documented information at HKN meetings.</w:t>
      </w:r>
    </w:p>
    <w:p w14:paraId="7C41DC47" w14:textId="2EE16D21" w:rsidR="00B031CD" w:rsidRPr="000130AE" w:rsidRDefault="0043244A" w:rsidP="0043244A">
      <w:pPr>
        <w:pStyle w:val="ListParagraph"/>
        <w:spacing w:after="0"/>
        <w:rPr>
          <w:sz w:val="14"/>
          <w:szCs w:val="14"/>
        </w:rPr>
      </w:pPr>
      <w:r w:rsidRPr="000130AE">
        <w:rPr>
          <w:b/>
          <w:sz w:val="14"/>
          <w:szCs w:val="14"/>
        </w:rPr>
        <w:t xml:space="preserve">Philanthropy </w:t>
      </w:r>
      <w:r w:rsidR="004550F2" w:rsidRPr="000130AE">
        <w:rPr>
          <w:b/>
          <w:sz w:val="14"/>
          <w:szCs w:val="14"/>
        </w:rPr>
        <w:t>–</w:t>
      </w:r>
      <w:r w:rsidRPr="000130AE">
        <w:rPr>
          <w:b/>
          <w:sz w:val="14"/>
          <w:szCs w:val="14"/>
        </w:rPr>
        <w:t xml:space="preserve"> </w:t>
      </w:r>
      <w:r w:rsidR="004550F2" w:rsidRPr="000130AE">
        <w:rPr>
          <w:sz w:val="14"/>
          <w:szCs w:val="14"/>
        </w:rPr>
        <w:t>Sigma Phi Epsilon</w:t>
      </w:r>
      <w:r w:rsidR="00117093" w:rsidRPr="000130AE">
        <w:rPr>
          <w:sz w:val="14"/>
          <w:szCs w:val="14"/>
        </w:rPr>
        <w:t xml:space="preserve"> Haunted House and SpikeFest Volleyball Tournament</w:t>
      </w:r>
    </w:p>
    <w:p w14:paraId="05AC9B2A" w14:textId="77777777" w:rsidR="00117093" w:rsidRPr="000130AE" w:rsidRDefault="00117093" w:rsidP="0043244A">
      <w:pPr>
        <w:pStyle w:val="ListParagraph"/>
        <w:numPr>
          <w:ilvl w:val="1"/>
          <w:numId w:val="18"/>
        </w:numPr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Helped plan, build, and work haunted house and volleyball tournament to raise money for child with cancer.</w:t>
      </w:r>
    </w:p>
    <w:p w14:paraId="49C9480A" w14:textId="77777777" w:rsidR="0043244A" w:rsidRPr="000130AE" w:rsidRDefault="0043244A" w:rsidP="0043244A">
      <w:pPr>
        <w:pStyle w:val="ListParagraph"/>
        <w:spacing w:after="0"/>
        <w:rPr>
          <w:sz w:val="14"/>
          <w:szCs w:val="14"/>
        </w:rPr>
      </w:pPr>
      <w:r w:rsidRPr="000130AE">
        <w:rPr>
          <w:b/>
          <w:sz w:val="14"/>
          <w:szCs w:val="14"/>
        </w:rPr>
        <w:t>FIRST Robotics</w:t>
      </w:r>
    </w:p>
    <w:p w14:paraId="49DD80CC" w14:textId="77777777" w:rsidR="006B16A8" w:rsidRPr="000130AE" w:rsidRDefault="006B16A8" w:rsidP="0043244A">
      <w:pPr>
        <w:pStyle w:val="ListParagraph"/>
        <w:numPr>
          <w:ilvl w:val="1"/>
          <w:numId w:val="18"/>
        </w:numPr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FRC Robotics Team placed 7</w:t>
      </w:r>
      <w:r w:rsidRPr="000130AE">
        <w:rPr>
          <w:sz w:val="14"/>
          <w:szCs w:val="14"/>
          <w:vertAlign w:val="superscript"/>
        </w:rPr>
        <w:t>th</w:t>
      </w:r>
      <w:r w:rsidRPr="000130AE">
        <w:rPr>
          <w:sz w:val="14"/>
          <w:szCs w:val="14"/>
        </w:rPr>
        <w:t xml:space="preserve"> in the world as design lead, head strategist, and team leader.</w:t>
      </w:r>
    </w:p>
    <w:p w14:paraId="51A2F1CB" w14:textId="77777777" w:rsidR="006B16A8" w:rsidRPr="000130AE" w:rsidRDefault="006B16A8" w:rsidP="0043244A">
      <w:pPr>
        <w:pStyle w:val="ListParagraph"/>
        <w:numPr>
          <w:ilvl w:val="1"/>
          <w:numId w:val="18"/>
        </w:numPr>
        <w:rPr>
          <w:sz w:val="14"/>
          <w:szCs w:val="14"/>
        </w:rPr>
      </w:pPr>
      <w:r w:rsidRPr="000130AE">
        <w:rPr>
          <w:sz w:val="14"/>
          <w:szCs w:val="14"/>
        </w:rPr>
        <w:t>Mentored FLL robotics team 2015-2017.</w:t>
      </w:r>
    </w:p>
    <w:p w14:paraId="7322D0DC" w14:textId="77777777" w:rsidR="00300698" w:rsidRPr="000130AE" w:rsidRDefault="006B16A8" w:rsidP="00332E38">
      <w:pPr>
        <w:pStyle w:val="Heading1"/>
        <w:spacing w:before="40" w:after="0"/>
        <w:rPr>
          <w:sz w:val="14"/>
          <w:szCs w:val="14"/>
        </w:rPr>
      </w:pPr>
      <w:r w:rsidRPr="000130AE">
        <w:rPr>
          <w:sz w:val="14"/>
          <w:szCs w:val="14"/>
        </w:rPr>
        <w:t>Organizations</w:t>
      </w:r>
      <w:r w:rsidR="00332E38" w:rsidRPr="000130AE">
        <w:rPr>
          <w:sz w:val="14"/>
          <w:szCs w:val="14"/>
        </w:rPr>
        <w:t xml:space="preserve"> and honors</w:t>
      </w:r>
    </w:p>
    <w:p w14:paraId="19B37924" w14:textId="77777777" w:rsidR="00300698" w:rsidRPr="000130AE" w:rsidRDefault="006B16A8" w:rsidP="00B031CD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Trine</w:t>
      </w:r>
      <w:r w:rsidR="00B031CD" w:rsidRPr="000130AE">
        <w:rPr>
          <w:sz w:val="14"/>
          <w:szCs w:val="14"/>
        </w:rPr>
        <w:t xml:space="preserve"> University</w:t>
      </w:r>
      <w:r w:rsidRPr="000130AE">
        <w:rPr>
          <w:sz w:val="14"/>
          <w:szCs w:val="14"/>
        </w:rPr>
        <w:t xml:space="preserve"> President’s List (</w:t>
      </w:r>
      <w:r w:rsidR="00B031CD" w:rsidRPr="000130AE">
        <w:rPr>
          <w:sz w:val="14"/>
          <w:szCs w:val="14"/>
        </w:rPr>
        <w:t>1 time)</w:t>
      </w:r>
    </w:p>
    <w:p w14:paraId="153B1F3D" w14:textId="77777777" w:rsidR="00B031CD" w:rsidRPr="000130AE" w:rsidRDefault="00B031CD" w:rsidP="00B031CD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Trine University Dean’s List (2 times)</w:t>
      </w:r>
    </w:p>
    <w:p w14:paraId="182A33BD" w14:textId="77777777" w:rsidR="00B031CD" w:rsidRPr="000130AE" w:rsidRDefault="00B031CD" w:rsidP="00367199">
      <w:pPr>
        <w:pStyle w:val="ListParagraph"/>
        <w:spacing w:after="0"/>
        <w:rPr>
          <w:sz w:val="14"/>
          <w:szCs w:val="14"/>
        </w:rPr>
      </w:pPr>
      <w:proofErr w:type="spellStart"/>
      <w:r w:rsidRPr="000130AE">
        <w:rPr>
          <w:sz w:val="14"/>
          <w:szCs w:val="14"/>
        </w:rPr>
        <w:t>Eta</w:t>
      </w:r>
      <w:proofErr w:type="spellEnd"/>
      <w:r w:rsidRPr="000130AE">
        <w:rPr>
          <w:sz w:val="14"/>
          <w:szCs w:val="14"/>
        </w:rPr>
        <w:t xml:space="preserve"> Kappa Nu (HKN) Honors Society </w:t>
      </w:r>
      <w:r w:rsidR="00117093" w:rsidRPr="000130AE">
        <w:rPr>
          <w:sz w:val="14"/>
          <w:szCs w:val="14"/>
        </w:rPr>
        <w:t>of IEEE</w:t>
      </w:r>
    </w:p>
    <w:p w14:paraId="260FA590" w14:textId="77777777" w:rsidR="00B031CD" w:rsidRPr="000130AE" w:rsidRDefault="00B031CD" w:rsidP="00B031CD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National Society of Leadership and Success (NSLS)</w:t>
      </w:r>
    </w:p>
    <w:p w14:paraId="04C3C79F" w14:textId="70D3F6C7" w:rsidR="00BF683E" w:rsidRDefault="00367199" w:rsidP="001273B9">
      <w:pPr>
        <w:pStyle w:val="ListParagraph"/>
        <w:spacing w:after="0"/>
        <w:rPr>
          <w:sz w:val="14"/>
          <w:szCs w:val="14"/>
        </w:rPr>
      </w:pPr>
      <w:r w:rsidRPr="000130AE">
        <w:rPr>
          <w:sz w:val="14"/>
          <w:szCs w:val="14"/>
        </w:rPr>
        <w:t>Sigma Phi Epsilon Fraternity</w:t>
      </w:r>
    </w:p>
    <w:p w14:paraId="0EAF2BA1" w14:textId="379D0B24" w:rsidR="00D7445D" w:rsidRPr="000130AE" w:rsidRDefault="00D7445D" w:rsidP="001273B9">
      <w:pPr>
        <w:pStyle w:val="ListParagraph"/>
        <w:spacing w:after="0"/>
        <w:rPr>
          <w:sz w:val="14"/>
          <w:szCs w:val="14"/>
        </w:rPr>
      </w:pPr>
      <w:r>
        <w:rPr>
          <w:sz w:val="14"/>
          <w:szCs w:val="14"/>
        </w:rPr>
        <w:t>Trine Disc Golf Club</w:t>
      </w:r>
    </w:p>
    <w:sectPr w:rsidR="00D7445D" w:rsidRPr="000130AE" w:rsidSect="009E4DB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66D6" w14:textId="77777777" w:rsidR="00F67202" w:rsidRDefault="00F67202" w:rsidP="00580C51">
      <w:pPr>
        <w:spacing w:before="0" w:after="0" w:line="240" w:lineRule="auto"/>
      </w:pPr>
      <w:r>
        <w:separator/>
      </w:r>
    </w:p>
  </w:endnote>
  <w:endnote w:type="continuationSeparator" w:id="0">
    <w:p w14:paraId="05B7860C" w14:textId="77777777" w:rsidR="00F67202" w:rsidRDefault="00F6720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B32C0" w14:textId="77777777" w:rsidR="00F67202" w:rsidRDefault="00F6720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5767183" w14:textId="77777777" w:rsidR="00F67202" w:rsidRDefault="00F6720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97C604A2"/>
    <w:lvl w:ilvl="0" w:tplc="C54442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454EBA4">
      <w:numFmt w:val="decimal"/>
      <w:lvlText w:val=""/>
      <w:lvlJc w:val="left"/>
    </w:lvl>
    <w:lvl w:ilvl="2" w:tplc="B4D609FE">
      <w:numFmt w:val="decimal"/>
      <w:lvlText w:val=""/>
      <w:lvlJc w:val="left"/>
    </w:lvl>
    <w:lvl w:ilvl="3" w:tplc="960E1276">
      <w:numFmt w:val="decimal"/>
      <w:lvlText w:val=""/>
      <w:lvlJc w:val="left"/>
    </w:lvl>
    <w:lvl w:ilvl="4" w:tplc="A808CB6C">
      <w:numFmt w:val="decimal"/>
      <w:lvlText w:val=""/>
      <w:lvlJc w:val="left"/>
    </w:lvl>
    <w:lvl w:ilvl="5" w:tplc="AD320744">
      <w:numFmt w:val="decimal"/>
      <w:lvlText w:val=""/>
      <w:lvlJc w:val="left"/>
    </w:lvl>
    <w:lvl w:ilvl="6" w:tplc="18BC34CE">
      <w:numFmt w:val="decimal"/>
      <w:lvlText w:val=""/>
      <w:lvlJc w:val="left"/>
    </w:lvl>
    <w:lvl w:ilvl="7" w:tplc="332C9D16">
      <w:numFmt w:val="decimal"/>
      <w:lvlText w:val=""/>
      <w:lvlJc w:val="left"/>
    </w:lvl>
    <w:lvl w:ilvl="8" w:tplc="01EE5D8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A198AB64"/>
    <w:lvl w:ilvl="0" w:tplc="18C21E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0C65A10">
      <w:numFmt w:val="decimal"/>
      <w:lvlText w:val=""/>
      <w:lvlJc w:val="left"/>
    </w:lvl>
    <w:lvl w:ilvl="2" w:tplc="A8FE8BA6">
      <w:numFmt w:val="decimal"/>
      <w:lvlText w:val=""/>
      <w:lvlJc w:val="left"/>
    </w:lvl>
    <w:lvl w:ilvl="3" w:tplc="DEBEC6CC">
      <w:numFmt w:val="decimal"/>
      <w:lvlText w:val=""/>
      <w:lvlJc w:val="left"/>
    </w:lvl>
    <w:lvl w:ilvl="4" w:tplc="1714B30E">
      <w:numFmt w:val="decimal"/>
      <w:lvlText w:val=""/>
      <w:lvlJc w:val="left"/>
    </w:lvl>
    <w:lvl w:ilvl="5" w:tplc="A0567E6E">
      <w:numFmt w:val="decimal"/>
      <w:lvlText w:val=""/>
      <w:lvlJc w:val="left"/>
    </w:lvl>
    <w:lvl w:ilvl="6" w:tplc="CF4A09FE">
      <w:numFmt w:val="decimal"/>
      <w:lvlText w:val=""/>
      <w:lvlJc w:val="left"/>
    </w:lvl>
    <w:lvl w:ilvl="7" w:tplc="D9AAD30E">
      <w:numFmt w:val="decimal"/>
      <w:lvlText w:val=""/>
      <w:lvlJc w:val="left"/>
    </w:lvl>
    <w:lvl w:ilvl="8" w:tplc="7520C77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4842A44"/>
    <w:lvl w:ilvl="0" w:tplc="8F02D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89200">
      <w:numFmt w:val="decimal"/>
      <w:lvlText w:val=""/>
      <w:lvlJc w:val="left"/>
    </w:lvl>
    <w:lvl w:ilvl="2" w:tplc="A08E07B8">
      <w:numFmt w:val="decimal"/>
      <w:lvlText w:val=""/>
      <w:lvlJc w:val="left"/>
    </w:lvl>
    <w:lvl w:ilvl="3" w:tplc="8AC0648C">
      <w:numFmt w:val="decimal"/>
      <w:lvlText w:val=""/>
      <w:lvlJc w:val="left"/>
    </w:lvl>
    <w:lvl w:ilvl="4" w:tplc="AE68805E">
      <w:numFmt w:val="decimal"/>
      <w:lvlText w:val=""/>
      <w:lvlJc w:val="left"/>
    </w:lvl>
    <w:lvl w:ilvl="5" w:tplc="3E5A59EE">
      <w:numFmt w:val="decimal"/>
      <w:lvlText w:val=""/>
      <w:lvlJc w:val="left"/>
    </w:lvl>
    <w:lvl w:ilvl="6" w:tplc="6220CEAE">
      <w:numFmt w:val="decimal"/>
      <w:lvlText w:val=""/>
      <w:lvlJc w:val="left"/>
    </w:lvl>
    <w:lvl w:ilvl="7" w:tplc="6D20CE32">
      <w:numFmt w:val="decimal"/>
      <w:lvlText w:val=""/>
      <w:lvlJc w:val="left"/>
    </w:lvl>
    <w:lvl w:ilvl="8" w:tplc="D0947448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E690D5C2"/>
    <w:lvl w:ilvl="0" w:tplc="C95668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6BCFDD0">
      <w:numFmt w:val="decimal"/>
      <w:lvlText w:val=""/>
      <w:lvlJc w:val="left"/>
    </w:lvl>
    <w:lvl w:ilvl="2" w:tplc="D8DE7566">
      <w:numFmt w:val="decimal"/>
      <w:lvlText w:val=""/>
      <w:lvlJc w:val="left"/>
    </w:lvl>
    <w:lvl w:ilvl="3" w:tplc="5EB8220E">
      <w:numFmt w:val="decimal"/>
      <w:lvlText w:val=""/>
      <w:lvlJc w:val="left"/>
    </w:lvl>
    <w:lvl w:ilvl="4" w:tplc="D0C0F636">
      <w:numFmt w:val="decimal"/>
      <w:lvlText w:val=""/>
      <w:lvlJc w:val="left"/>
    </w:lvl>
    <w:lvl w:ilvl="5" w:tplc="FABA352C">
      <w:numFmt w:val="decimal"/>
      <w:lvlText w:val=""/>
      <w:lvlJc w:val="left"/>
    </w:lvl>
    <w:lvl w:ilvl="6" w:tplc="52864C36">
      <w:numFmt w:val="decimal"/>
      <w:lvlText w:val=""/>
      <w:lvlJc w:val="left"/>
    </w:lvl>
    <w:lvl w:ilvl="7" w:tplc="15C8E786">
      <w:numFmt w:val="decimal"/>
      <w:lvlText w:val=""/>
      <w:lvlJc w:val="left"/>
    </w:lvl>
    <w:lvl w:ilvl="8" w:tplc="92F43D3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E056EEC4"/>
    <w:lvl w:ilvl="0" w:tplc="149E77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FA0B74E">
      <w:numFmt w:val="decimal"/>
      <w:lvlText w:val=""/>
      <w:lvlJc w:val="left"/>
    </w:lvl>
    <w:lvl w:ilvl="2" w:tplc="A06240CC">
      <w:numFmt w:val="decimal"/>
      <w:lvlText w:val=""/>
      <w:lvlJc w:val="left"/>
    </w:lvl>
    <w:lvl w:ilvl="3" w:tplc="3D16C776">
      <w:numFmt w:val="decimal"/>
      <w:lvlText w:val=""/>
      <w:lvlJc w:val="left"/>
    </w:lvl>
    <w:lvl w:ilvl="4" w:tplc="77F450B8">
      <w:numFmt w:val="decimal"/>
      <w:lvlText w:val=""/>
      <w:lvlJc w:val="left"/>
    </w:lvl>
    <w:lvl w:ilvl="5" w:tplc="13AA9D04">
      <w:numFmt w:val="decimal"/>
      <w:lvlText w:val=""/>
      <w:lvlJc w:val="left"/>
    </w:lvl>
    <w:lvl w:ilvl="6" w:tplc="1D1AD374">
      <w:numFmt w:val="decimal"/>
      <w:lvlText w:val=""/>
      <w:lvlJc w:val="left"/>
    </w:lvl>
    <w:lvl w:ilvl="7" w:tplc="AC889258">
      <w:numFmt w:val="decimal"/>
      <w:lvlText w:val=""/>
      <w:lvlJc w:val="left"/>
    </w:lvl>
    <w:lvl w:ilvl="8" w:tplc="D4A662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hybridMultilevel"/>
    <w:tmpl w:val="FEAEF516"/>
    <w:lvl w:ilvl="0" w:tplc="4B9641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82D03C">
      <w:numFmt w:val="decimal"/>
      <w:lvlText w:val=""/>
      <w:lvlJc w:val="left"/>
    </w:lvl>
    <w:lvl w:ilvl="2" w:tplc="43D6B6C2">
      <w:numFmt w:val="decimal"/>
      <w:lvlText w:val=""/>
      <w:lvlJc w:val="left"/>
    </w:lvl>
    <w:lvl w:ilvl="3" w:tplc="D3EE0E4A">
      <w:numFmt w:val="decimal"/>
      <w:lvlText w:val=""/>
      <w:lvlJc w:val="left"/>
    </w:lvl>
    <w:lvl w:ilvl="4" w:tplc="A252A86E">
      <w:numFmt w:val="decimal"/>
      <w:lvlText w:val=""/>
      <w:lvlJc w:val="left"/>
    </w:lvl>
    <w:lvl w:ilvl="5" w:tplc="03182BF0">
      <w:numFmt w:val="decimal"/>
      <w:lvlText w:val=""/>
      <w:lvlJc w:val="left"/>
    </w:lvl>
    <w:lvl w:ilvl="6" w:tplc="13BC6226">
      <w:numFmt w:val="decimal"/>
      <w:lvlText w:val=""/>
      <w:lvlJc w:val="left"/>
    </w:lvl>
    <w:lvl w:ilvl="7" w:tplc="D81E72A4">
      <w:numFmt w:val="decimal"/>
      <w:lvlText w:val=""/>
      <w:lvlJc w:val="left"/>
    </w:lvl>
    <w:lvl w:ilvl="8" w:tplc="6D3E783C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4453E61"/>
    <w:multiLevelType w:val="hybridMultilevel"/>
    <w:tmpl w:val="AE8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BD798B"/>
    <w:multiLevelType w:val="hybridMultilevel"/>
    <w:tmpl w:val="3E303C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6C07AEB"/>
    <w:multiLevelType w:val="hybridMultilevel"/>
    <w:tmpl w:val="CB62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51EB8"/>
    <w:multiLevelType w:val="hybridMultilevel"/>
    <w:tmpl w:val="4B8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hybridMultilevel"/>
    <w:tmpl w:val="EBBC44FA"/>
    <w:lvl w:ilvl="0" w:tplc="50508574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16646C08">
      <w:numFmt w:val="decimal"/>
      <w:lvlText w:val=""/>
      <w:lvlJc w:val="left"/>
    </w:lvl>
    <w:lvl w:ilvl="2" w:tplc="D494AEC8">
      <w:numFmt w:val="decimal"/>
      <w:lvlText w:val=""/>
      <w:lvlJc w:val="left"/>
    </w:lvl>
    <w:lvl w:ilvl="3" w:tplc="B5D8D664">
      <w:numFmt w:val="decimal"/>
      <w:lvlText w:val=""/>
      <w:lvlJc w:val="left"/>
    </w:lvl>
    <w:lvl w:ilvl="4" w:tplc="3BF6A70E">
      <w:numFmt w:val="decimal"/>
      <w:lvlText w:val=""/>
      <w:lvlJc w:val="left"/>
    </w:lvl>
    <w:lvl w:ilvl="5" w:tplc="4656D8F2">
      <w:numFmt w:val="decimal"/>
      <w:lvlText w:val=""/>
      <w:lvlJc w:val="left"/>
    </w:lvl>
    <w:lvl w:ilvl="6" w:tplc="48622C4E">
      <w:numFmt w:val="decimal"/>
      <w:lvlText w:val=""/>
      <w:lvlJc w:val="left"/>
    </w:lvl>
    <w:lvl w:ilvl="7" w:tplc="02C0E8A6">
      <w:numFmt w:val="decimal"/>
      <w:lvlText w:val=""/>
      <w:lvlJc w:val="left"/>
    </w:lvl>
    <w:lvl w:ilvl="8" w:tplc="EE82835A">
      <w:numFmt w:val="decimal"/>
      <w:lvlText w:val=""/>
      <w:lvlJc w:val="left"/>
    </w:lvl>
  </w:abstractNum>
  <w:abstractNum w:abstractNumId="20" w15:restartNumberingAfterBreak="0">
    <w:nsid w:val="6C181FFD"/>
    <w:multiLevelType w:val="hybridMultilevel"/>
    <w:tmpl w:val="AEF2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8"/>
  </w:num>
  <w:num w:numId="21">
    <w:abstractNumId w:val="15"/>
  </w:num>
  <w:num w:numId="22">
    <w:abstractNumId w:val="20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588"/>
    <w:rsid w:val="000022EB"/>
    <w:rsid w:val="000130AE"/>
    <w:rsid w:val="000214BD"/>
    <w:rsid w:val="00033380"/>
    <w:rsid w:val="00034F0A"/>
    <w:rsid w:val="00044D68"/>
    <w:rsid w:val="0006276C"/>
    <w:rsid w:val="000701B2"/>
    <w:rsid w:val="00075E73"/>
    <w:rsid w:val="00081583"/>
    <w:rsid w:val="000827AB"/>
    <w:rsid w:val="000950A2"/>
    <w:rsid w:val="000B0EE9"/>
    <w:rsid w:val="0010077D"/>
    <w:rsid w:val="00116379"/>
    <w:rsid w:val="00117093"/>
    <w:rsid w:val="001273B9"/>
    <w:rsid w:val="0013567F"/>
    <w:rsid w:val="00165BAF"/>
    <w:rsid w:val="00177AA8"/>
    <w:rsid w:val="001B4B27"/>
    <w:rsid w:val="001C1A1E"/>
    <w:rsid w:val="0025418C"/>
    <w:rsid w:val="00264F92"/>
    <w:rsid w:val="002911C8"/>
    <w:rsid w:val="002A0B18"/>
    <w:rsid w:val="002D1E95"/>
    <w:rsid w:val="00300698"/>
    <w:rsid w:val="00301257"/>
    <w:rsid w:val="00306C2A"/>
    <w:rsid w:val="00323AAA"/>
    <w:rsid w:val="00332E38"/>
    <w:rsid w:val="0036194D"/>
    <w:rsid w:val="00361AFB"/>
    <w:rsid w:val="003626D2"/>
    <w:rsid w:val="00367199"/>
    <w:rsid w:val="00371E27"/>
    <w:rsid w:val="00374E86"/>
    <w:rsid w:val="00375877"/>
    <w:rsid w:val="003F1FD0"/>
    <w:rsid w:val="003F5303"/>
    <w:rsid w:val="003F700B"/>
    <w:rsid w:val="0041118B"/>
    <w:rsid w:val="00424CDB"/>
    <w:rsid w:val="0043244A"/>
    <w:rsid w:val="004550F2"/>
    <w:rsid w:val="004D6619"/>
    <w:rsid w:val="00526AC0"/>
    <w:rsid w:val="00557584"/>
    <w:rsid w:val="00580C51"/>
    <w:rsid w:val="005C0355"/>
    <w:rsid w:val="005C5D33"/>
    <w:rsid w:val="005F6442"/>
    <w:rsid w:val="005F7B64"/>
    <w:rsid w:val="006878EA"/>
    <w:rsid w:val="006962EF"/>
    <w:rsid w:val="006A16FB"/>
    <w:rsid w:val="006B16A8"/>
    <w:rsid w:val="006E2432"/>
    <w:rsid w:val="007001D6"/>
    <w:rsid w:val="00723045"/>
    <w:rsid w:val="007534CF"/>
    <w:rsid w:val="00790D50"/>
    <w:rsid w:val="007A2F12"/>
    <w:rsid w:val="007C5B9E"/>
    <w:rsid w:val="007D5AB6"/>
    <w:rsid w:val="008639EB"/>
    <w:rsid w:val="00866CF9"/>
    <w:rsid w:val="008C0F5C"/>
    <w:rsid w:val="008D0601"/>
    <w:rsid w:val="008E18D5"/>
    <w:rsid w:val="0090731C"/>
    <w:rsid w:val="00907793"/>
    <w:rsid w:val="009077DC"/>
    <w:rsid w:val="00940101"/>
    <w:rsid w:val="00942976"/>
    <w:rsid w:val="00946D4E"/>
    <w:rsid w:val="009548CA"/>
    <w:rsid w:val="009662B4"/>
    <w:rsid w:val="00987217"/>
    <w:rsid w:val="009A373F"/>
    <w:rsid w:val="009E4DB7"/>
    <w:rsid w:val="00A07D6A"/>
    <w:rsid w:val="00A17F60"/>
    <w:rsid w:val="00A84E65"/>
    <w:rsid w:val="00AA1ACB"/>
    <w:rsid w:val="00AC26FD"/>
    <w:rsid w:val="00AF0D04"/>
    <w:rsid w:val="00AF1168"/>
    <w:rsid w:val="00B031CD"/>
    <w:rsid w:val="00B27802"/>
    <w:rsid w:val="00B54588"/>
    <w:rsid w:val="00B54803"/>
    <w:rsid w:val="00B61381"/>
    <w:rsid w:val="00B72ACF"/>
    <w:rsid w:val="00B97A1E"/>
    <w:rsid w:val="00BB2B3D"/>
    <w:rsid w:val="00BC249D"/>
    <w:rsid w:val="00BF683E"/>
    <w:rsid w:val="00C069B4"/>
    <w:rsid w:val="00C302EE"/>
    <w:rsid w:val="00C55F0B"/>
    <w:rsid w:val="00C57C87"/>
    <w:rsid w:val="00CB7294"/>
    <w:rsid w:val="00CD22BE"/>
    <w:rsid w:val="00D30F3B"/>
    <w:rsid w:val="00D3324E"/>
    <w:rsid w:val="00D441F6"/>
    <w:rsid w:val="00D449BA"/>
    <w:rsid w:val="00D4662D"/>
    <w:rsid w:val="00D720EA"/>
    <w:rsid w:val="00D7445D"/>
    <w:rsid w:val="00D84469"/>
    <w:rsid w:val="00D97489"/>
    <w:rsid w:val="00DD29A8"/>
    <w:rsid w:val="00DE7766"/>
    <w:rsid w:val="00E33FCE"/>
    <w:rsid w:val="00E35889"/>
    <w:rsid w:val="00E37E52"/>
    <w:rsid w:val="00E45B3D"/>
    <w:rsid w:val="00E64C2A"/>
    <w:rsid w:val="00E85ACE"/>
    <w:rsid w:val="00F1352D"/>
    <w:rsid w:val="00F510D1"/>
    <w:rsid w:val="00F67202"/>
    <w:rsid w:val="00FC1F3F"/>
    <w:rsid w:val="00FD0F17"/>
    <w:rsid w:val="1DABE8E6"/>
    <w:rsid w:val="436263BD"/>
    <w:rsid w:val="71CB8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B4E490A"/>
  <w15:docId w15:val="{1F9450CF-F5B7-423A-A28A-A84E8ABB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940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KxO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garlits16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12</TotalTime>
  <Pages>1</Pages>
  <Words>406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Garlits, Jacob Thomas</cp:lastModifiedBy>
  <cp:revision>47</cp:revision>
  <dcterms:created xsi:type="dcterms:W3CDTF">2019-09-10T21:40:00Z</dcterms:created>
  <dcterms:modified xsi:type="dcterms:W3CDTF">2020-11-02T06:21:00Z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